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FED" w:rsidRDefault="00991FED" w:rsidP="00872892">
      <w:pPr>
        <w:jc w:val="center"/>
        <w:rPr>
          <w:rFonts w:ascii="Arial" w:hAnsi="Arial" w:cs="Arial"/>
          <w:b/>
          <w:sz w:val="24"/>
          <w:szCs w:val="24"/>
        </w:rPr>
      </w:pPr>
    </w:p>
    <w:p w:rsidR="00991FED" w:rsidRDefault="00991FED" w:rsidP="00872892">
      <w:pPr>
        <w:jc w:val="center"/>
        <w:rPr>
          <w:rFonts w:ascii="Arial" w:hAnsi="Arial" w:cs="Arial"/>
          <w:b/>
          <w:sz w:val="24"/>
          <w:szCs w:val="24"/>
        </w:rPr>
      </w:pPr>
      <w:r w:rsidRPr="00872892">
        <w:rPr>
          <w:rFonts w:ascii="Arial" w:hAnsi="Arial" w:cs="Arial"/>
          <w:b/>
          <w:sz w:val="24"/>
          <w:szCs w:val="24"/>
        </w:rPr>
        <w:t>Information Collection Form</w:t>
      </w:r>
    </w:p>
    <w:p w:rsidR="00991FED" w:rsidRDefault="00991FED" w:rsidP="0087289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(For use when AMKH staff/ patient is an Index Case)</w:t>
      </w:r>
    </w:p>
    <w:p w:rsidR="00991FED" w:rsidRDefault="00991FED" w:rsidP="00872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Date___________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Information collected by:___________________</w:t>
      </w:r>
    </w:p>
    <w:p w:rsidR="00991FED" w:rsidRDefault="00991FED" w:rsidP="00872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 of Index:________________</w:t>
      </w:r>
      <w:r>
        <w:rPr>
          <w:rFonts w:ascii="Arial" w:hAnsi="Arial" w:cs="Arial"/>
          <w:b/>
          <w:sz w:val="24"/>
          <w:szCs w:val="24"/>
        </w:rPr>
        <w:tab/>
        <w:t>NRIC:________________________</w:t>
      </w:r>
    </w:p>
    <w:p w:rsidR="00991FED" w:rsidRDefault="00991FED" w:rsidP="00872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Date onset of Fever:____________</w:t>
      </w:r>
      <w:r>
        <w:rPr>
          <w:rFonts w:ascii="Arial" w:hAnsi="Arial" w:cs="Arial"/>
          <w:b/>
          <w:sz w:val="24"/>
          <w:szCs w:val="24"/>
        </w:rPr>
        <w:tab/>
        <w:t>Date Isolated:__________________</w:t>
      </w:r>
    </w:p>
    <w:p w:rsidR="00991FED" w:rsidRPr="00472AC1" w:rsidRDefault="00991FED" w:rsidP="00872892">
      <w:pPr>
        <w:rPr>
          <w:rFonts w:ascii="Arial" w:hAnsi="Arial" w:cs="Arial"/>
          <w:b/>
          <w:sz w:val="20"/>
          <w:szCs w:val="20"/>
        </w:rPr>
      </w:pPr>
      <w:r w:rsidRPr="00472AC1">
        <w:rPr>
          <w:rFonts w:ascii="Arial" w:hAnsi="Arial" w:cs="Arial"/>
          <w:b/>
          <w:sz w:val="20"/>
          <w:szCs w:val="20"/>
        </w:rPr>
        <w:t>(To submit the contact list immediately. As need to complete the MOH contact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72AC1">
        <w:rPr>
          <w:rFonts w:ascii="Arial" w:hAnsi="Arial" w:cs="Arial"/>
          <w:b/>
          <w:sz w:val="20"/>
          <w:szCs w:val="20"/>
        </w:rPr>
        <w:t>tracing template in 24 hours)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92"/>
        <w:gridCol w:w="3936"/>
        <w:gridCol w:w="2448"/>
      </w:tblGrid>
      <w:tr w:rsidR="00991FED" w:rsidRPr="00263AB2" w:rsidTr="00263AB2">
        <w:tc>
          <w:tcPr>
            <w:tcW w:w="7128" w:type="dxa"/>
            <w:gridSpan w:val="2"/>
          </w:tcPr>
          <w:p w:rsidR="00991FED" w:rsidRPr="00263AB2" w:rsidRDefault="00991FED" w:rsidP="00263AB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3AB2">
              <w:rPr>
                <w:rFonts w:ascii="Arial" w:hAnsi="Arial" w:cs="Arial"/>
                <w:b/>
                <w:sz w:val="24"/>
                <w:szCs w:val="24"/>
              </w:rPr>
              <w:t>CONTACT’S PARTICULAR FOR CONTACT LIST</w:t>
            </w:r>
          </w:p>
        </w:tc>
        <w:tc>
          <w:tcPr>
            <w:tcW w:w="2448" w:type="dxa"/>
          </w:tcPr>
          <w:p w:rsidR="00991FED" w:rsidRPr="00263AB2" w:rsidRDefault="00991FED" w:rsidP="00263AB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3AB2">
              <w:rPr>
                <w:rFonts w:ascii="Arial" w:hAnsi="Arial" w:cs="Arial"/>
                <w:b/>
                <w:sz w:val="24"/>
                <w:szCs w:val="24"/>
              </w:rPr>
              <w:t>REMARKS</w:t>
            </w:r>
          </w:p>
          <w:p w:rsidR="00991FED" w:rsidRPr="00263AB2" w:rsidRDefault="00991FED" w:rsidP="00263AB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91FED" w:rsidRPr="00263AB2" w:rsidTr="00263AB2">
        <w:tc>
          <w:tcPr>
            <w:tcW w:w="3192" w:type="dxa"/>
          </w:tcPr>
          <w:p w:rsidR="00991FED" w:rsidRPr="00472AC1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72AC1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  <w:p w:rsidR="00991FED" w:rsidRPr="00472AC1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36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8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91FED" w:rsidRPr="00263AB2" w:rsidTr="00263AB2">
        <w:tc>
          <w:tcPr>
            <w:tcW w:w="3192" w:type="dxa"/>
          </w:tcPr>
          <w:p w:rsidR="00991FED" w:rsidRPr="00472AC1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72AC1">
              <w:rPr>
                <w:rFonts w:ascii="Arial" w:hAnsi="Arial" w:cs="Arial"/>
                <w:b/>
                <w:sz w:val="20"/>
                <w:szCs w:val="20"/>
              </w:rPr>
              <w:t>NRIC OR</w:t>
            </w:r>
          </w:p>
          <w:p w:rsidR="00991FED" w:rsidRPr="00472AC1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72AC1">
              <w:rPr>
                <w:rFonts w:ascii="Arial" w:hAnsi="Arial" w:cs="Arial"/>
                <w:b/>
                <w:sz w:val="20"/>
                <w:szCs w:val="20"/>
              </w:rPr>
              <w:t>PASSPORT NO:</w:t>
            </w:r>
          </w:p>
        </w:tc>
        <w:tc>
          <w:tcPr>
            <w:tcW w:w="3936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8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91FED" w:rsidRPr="00263AB2" w:rsidTr="00263AB2">
        <w:tc>
          <w:tcPr>
            <w:tcW w:w="3192" w:type="dxa"/>
          </w:tcPr>
          <w:p w:rsidR="00991FED" w:rsidRPr="00472AC1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72AC1">
              <w:rPr>
                <w:rFonts w:ascii="Arial" w:hAnsi="Arial" w:cs="Arial"/>
                <w:b/>
                <w:sz w:val="20"/>
                <w:szCs w:val="20"/>
              </w:rPr>
              <w:t>SEX/AGE/RACE</w:t>
            </w:r>
          </w:p>
        </w:tc>
        <w:tc>
          <w:tcPr>
            <w:tcW w:w="3936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8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91FED" w:rsidRPr="00263AB2" w:rsidTr="00263AB2">
        <w:tc>
          <w:tcPr>
            <w:tcW w:w="3192" w:type="dxa"/>
          </w:tcPr>
          <w:p w:rsidR="00991FED" w:rsidRPr="00472AC1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72AC1">
              <w:rPr>
                <w:rFonts w:ascii="Arial" w:hAnsi="Arial" w:cs="Arial"/>
                <w:b/>
                <w:sz w:val="20"/>
                <w:szCs w:val="20"/>
              </w:rPr>
              <w:t>PERSON INDICATOR</w:t>
            </w:r>
          </w:p>
          <w:p w:rsidR="00991FED" w:rsidRPr="00472AC1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72AC1">
              <w:rPr>
                <w:rFonts w:ascii="Arial" w:hAnsi="Arial" w:cs="Arial"/>
                <w:b/>
                <w:sz w:val="20"/>
                <w:szCs w:val="20"/>
              </w:rPr>
              <w:t>CASE/CONTACT/</w:t>
            </w:r>
          </w:p>
          <w:p w:rsidR="00991FED" w:rsidRPr="00472AC1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72AC1">
              <w:rPr>
                <w:rFonts w:ascii="Arial" w:hAnsi="Arial" w:cs="Arial"/>
                <w:b/>
                <w:sz w:val="20"/>
                <w:szCs w:val="20"/>
              </w:rPr>
              <w:t>CARRIER/DISCHARGE</w:t>
            </w:r>
          </w:p>
        </w:tc>
        <w:tc>
          <w:tcPr>
            <w:tcW w:w="3936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8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91FED" w:rsidRPr="00263AB2" w:rsidTr="00263AB2">
        <w:tc>
          <w:tcPr>
            <w:tcW w:w="3192" w:type="dxa"/>
          </w:tcPr>
          <w:p w:rsidR="00991FED" w:rsidRPr="00472AC1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72AC1">
              <w:rPr>
                <w:rFonts w:ascii="Arial" w:hAnsi="Arial" w:cs="Arial"/>
                <w:b/>
                <w:sz w:val="20"/>
                <w:szCs w:val="20"/>
              </w:rPr>
              <w:t>RESIDENTIAL ADDRESS</w:t>
            </w:r>
          </w:p>
        </w:tc>
        <w:tc>
          <w:tcPr>
            <w:tcW w:w="3936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8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91FED" w:rsidRPr="00263AB2" w:rsidTr="00263AB2">
        <w:tc>
          <w:tcPr>
            <w:tcW w:w="3192" w:type="dxa"/>
          </w:tcPr>
          <w:p w:rsidR="00991FED" w:rsidRPr="00472AC1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72AC1">
              <w:rPr>
                <w:rFonts w:ascii="Arial" w:hAnsi="Arial" w:cs="Arial"/>
                <w:b/>
                <w:sz w:val="20"/>
                <w:szCs w:val="20"/>
              </w:rPr>
              <w:t>HOME /ATERNATE TEL NO:</w:t>
            </w:r>
          </w:p>
        </w:tc>
        <w:tc>
          <w:tcPr>
            <w:tcW w:w="3936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8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91FED" w:rsidRPr="00263AB2" w:rsidTr="00263AB2">
        <w:tc>
          <w:tcPr>
            <w:tcW w:w="3192" w:type="dxa"/>
          </w:tcPr>
          <w:p w:rsidR="00991FED" w:rsidRPr="00472AC1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72AC1">
              <w:rPr>
                <w:rFonts w:ascii="Arial" w:hAnsi="Arial" w:cs="Arial"/>
                <w:b/>
                <w:sz w:val="20"/>
                <w:szCs w:val="20"/>
              </w:rPr>
              <w:t>HAND PHONE NO:</w:t>
            </w:r>
          </w:p>
        </w:tc>
        <w:tc>
          <w:tcPr>
            <w:tcW w:w="3936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8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91FED" w:rsidRPr="00263AB2" w:rsidTr="00472AC1">
        <w:trPr>
          <w:trHeight w:val="620"/>
        </w:trPr>
        <w:tc>
          <w:tcPr>
            <w:tcW w:w="3192" w:type="dxa"/>
          </w:tcPr>
          <w:p w:rsidR="00991FED" w:rsidRPr="00472AC1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72AC1">
              <w:rPr>
                <w:rFonts w:ascii="Arial" w:hAnsi="Arial" w:cs="Arial"/>
                <w:b/>
                <w:sz w:val="20"/>
                <w:szCs w:val="20"/>
              </w:rPr>
              <w:t>OCCUPATION</w:t>
            </w:r>
          </w:p>
        </w:tc>
        <w:tc>
          <w:tcPr>
            <w:tcW w:w="3936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8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91FED" w:rsidRPr="00263AB2" w:rsidTr="00263AB2">
        <w:tc>
          <w:tcPr>
            <w:tcW w:w="3192" w:type="dxa"/>
          </w:tcPr>
          <w:p w:rsidR="00991FED" w:rsidRPr="00472AC1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72AC1">
              <w:rPr>
                <w:rFonts w:ascii="Arial" w:hAnsi="Arial" w:cs="Arial"/>
                <w:b/>
                <w:sz w:val="20"/>
                <w:szCs w:val="20"/>
              </w:rPr>
              <w:t xml:space="preserve">OFFICE ADDRESS / </w:t>
            </w:r>
          </w:p>
          <w:p w:rsidR="00991FED" w:rsidRPr="00472AC1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72AC1">
              <w:rPr>
                <w:rFonts w:ascii="Arial" w:hAnsi="Arial" w:cs="Arial"/>
                <w:b/>
                <w:sz w:val="20"/>
                <w:szCs w:val="20"/>
              </w:rPr>
              <w:t>OFFICE TEL NO:</w:t>
            </w:r>
          </w:p>
        </w:tc>
        <w:tc>
          <w:tcPr>
            <w:tcW w:w="3936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8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91FED" w:rsidRPr="00263AB2" w:rsidTr="00263AB2">
        <w:tc>
          <w:tcPr>
            <w:tcW w:w="3192" w:type="dxa"/>
          </w:tcPr>
          <w:p w:rsidR="00991FED" w:rsidRPr="00472AC1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72AC1">
              <w:rPr>
                <w:rFonts w:ascii="Arial" w:hAnsi="Arial" w:cs="Arial"/>
                <w:b/>
                <w:sz w:val="20"/>
                <w:szCs w:val="20"/>
              </w:rPr>
              <w:t>HEALTH STATUS</w:t>
            </w:r>
          </w:p>
          <w:p w:rsidR="00991FED" w:rsidRPr="00472AC1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72AC1">
              <w:rPr>
                <w:rFonts w:ascii="Arial" w:hAnsi="Arial" w:cs="Arial"/>
                <w:b/>
                <w:sz w:val="20"/>
                <w:szCs w:val="20"/>
              </w:rPr>
              <w:t>(WELL / UNWELL)</w:t>
            </w:r>
          </w:p>
        </w:tc>
        <w:tc>
          <w:tcPr>
            <w:tcW w:w="3936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8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91FED" w:rsidRPr="00263AB2" w:rsidTr="00263AB2">
        <w:tc>
          <w:tcPr>
            <w:tcW w:w="3192" w:type="dxa"/>
          </w:tcPr>
          <w:p w:rsidR="00991FED" w:rsidRPr="00472AC1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72AC1">
              <w:rPr>
                <w:rFonts w:ascii="Arial" w:hAnsi="Arial" w:cs="Arial"/>
                <w:b/>
                <w:sz w:val="20"/>
                <w:szCs w:val="20"/>
              </w:rPr>
              <w:t>NATIONALITY</w:t>
            </w:r>
          </w:p>
        </w:tc>
        <w:tc>
          <w:tcPr>
            <w:tcW w:w="3936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8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91FED" w:rsidRPr="00263AB2" w:rsidTr="00263AB2">
        <w:tc>
          <w:tcPr>
            <w:tcW w:w="3192" w:type="dxa"/>
          </w:tcPr>
          <w:p w:rsidR="00991FED" w:rsidRPr="00472AC1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72AC1">
              <w:rPr>
                <w:rFonts w:ascii="Arial" w:hAnsi="Arial" w:cs="Arial"/>
                <w:b/>
                <w:sz w:val="20"/>
                <w:szCs w:val="20"/>
              </w:rPr>
              <w:t>DATE OF BIRTH</w:t>
            </w:r>
          </w:p>
        </w:tc>
        <w:tc>
          <w:tcPr>
            <w:tcW w:w="3936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8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91FED" w:rsidRPr="00263AB2" w:rsidTr="00263AB2">
        <w:tc>
          <w:tcPr>
            <w:tcW w:w="3192" w:type="dxa"/>
          </w:tcPr>
          <w:p w:rsidR="00991FED" w:rsidRPr="00472AC1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72AC1">
              <w:rPr>
                <w:rFonts w:ascii="Arial" w:hAnsi="Arial" w:cs="Arial"/>
                <w:b/>
                <w:sz w:val="20"/>
                <w:szCs w:val="20"/>
              </w:rPr>
              <w:t>RELATIONSHIP TO CASE</w:t>
            </w:r>
          </w:p>
        </w:tc>
        <w:tc>
          <w:tcPr>
            <w:tcW w:w="3936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8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91FED" w:rsidRPr="00263AB2" w:rsidTr="00263AB2">
        <w:tc>
          <w:tcPr>
            <w:tcW w:w="3192" w:type="dxa"/>
          </w:tcPr>
          <w:p w:rsidR="00991FED" w:rsidRPr="00472AC1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72AC1">
              <w:rPr>
                <w:rFonts w:ascii="Arial" w:hAnsi="Arial" w:cs="Arial"/>
                <w:b/>
                <w:sz w:val="20"/>
                <w:szCs w:val="20"/>
              </w:rPr>
              <w:t>LOCATION</w:t>
            </w:r>
          </w:p>
        </w:tc>
        <w:tc>
          <w:tcPr>
            <w:tcW w:w="3936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8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91FED" w:rsidRPr="00263AB2" w:rsidTr="00263AB2">
        <w:tc>
          <w:tcPr>
            <w:tcW w:w="3192" w:type="dxa"/>
          </w:tcPr>
          <w:p w:rsidR="00991FED" w:rsidRPr="00472AC1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72AC1">
              <w:rPr>
                <w:rFonts w:ascii="Arial" w:hAnsi="Arial" w:cs="Arial"/>
                <w:b/>
                <w:sz w:val="20"/>
                <w:szCs w:val="20"/>
              </w:rPr>
              <w:t>DATE OF LAST EXPOSURE</w:t>
            </w:r>
          </w:p>
        </w:tc>
        <w:tc>
          <w:tcPr>
            <w:tcW w:w="3936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8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91FED" w:rsidRPr="00263AB2" w:rsidTr="00263AB2">
        <w:tc>
          <w:tcPr>
            <w:tcW w:w="3192" w:type="dxa"/>
          </w:tcPr>
          <w:p w:rsidR="00991FED" w:rsidRPr="00472AC1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72AC1">
              <w:rPr>
                <w:rFonts w:ascii="Arial" w:hAnsi="Arial" w:cs="Arial"/>
                <w:b/>
                <w:sz w:val="20"/>
                <w:szCs w:val="20"/>
              </w:rPr>
              <w:t>TIME OF LAST EXPOSURE</w:t>
            </w:r>
          </w:p>
        </w:tc>
        <w:tc>
          <w:tcPr>
            <w:tcW w:w="3936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8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91FED" w:rsidRPr="00263AB2" w:rsidTr="00263AB2">
        <w:tc>
          <w:tcPr>
            <w:tcW w:w="3192" w:type="dxa"/>
          </w:tcPr>
          <w:p w:rsidR="00991FED" w:rsidRPr="00472AC1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72AC1">
              <w:rPr>
                <w:rFonts w:ascii="Arial" w:hAnsi="Arial" w:cs="Arial"/>
                <w:b/>
                <w:sz w:val="20"/>
                <w:szCs w:val="20"/>
              </w:rPr>
              <w:t>CATEGORY</w:t>
            </w:r>
          </w:p>
          <w:p w:rsidR="00991FED" w:rsidRPr="00472AC1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72AC1">
              <w:rPr>
                <w:rFonts w:ascii="Arial" w:hAnsi="Arial" w:cs="Arial"/>
                <w:b/>
                <w:sz w:val="20"/>
                <w:szCs w:val="20"/>
              </w:rPr>
              <w:t>(e.g. STAFF,VISITORS OR</w:t>
            </w:r>
          </w:p>
          <w:p w:rsidR="00991FED" w:rsidRPr="00472AC1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72AC1">
              <w:rPr>
                <w:rFonts w:ascii="Arial" w:hAnsi="Arial" w:cs="Arial"/>
                <w:b/>
                <w:sz w:val="20"/>
                <w:szCs w:val="20"/>
              </w:rPr>
              <w:t>FAMILY MEMBERS)</w:t>
            </w:r>
          </w:p>
        </w:tc>
        <w:tc>
          <w:tcPr>
            <w:tcW w:w="3936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8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91FED" w:rsidRPr="00263AB2" w:rsidTr="00263AB2">
        <w:tc>
          <w:tcPr>
            <w:tcW w:w="3192" w:type="dxa"/>
          </w:tcPr>
          <w:p w:rsidR="00991FED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 QURANTINE</w:t>
            </w:r>
          </w:p>
          <w:p w:rsidR="00991FED" w:rsidRPr="00472AC1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472AC1">
              <w:rPr>
                <w:rFonts w:ascii="Arial" w:hAnsi="Arial" w:cs="Arial"/>
                <w:b/>
                <w:sz w:val="18"/>
                <w:szCs w:val="18"/>
              </w:rPr>
              <w:t>STARTDATE / END DATE / TIME</w:t>
            </w:r>
          </w:p>
        </w:tc>
        <w:tc>
          <w:tcPr>
            <w:tcW w:w="3936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8" w:type="dxa"/>
          </w:tcPr>
          <w:p w:rsidR="00991FED" w:rsidRPr="00263AB2" w:rsidRDefault="00991FED" w:rsidP="00263AB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991FED" w:rsidRDefault="00991FED" w:rsidP="006D7441">
      <w:pPr>
        <w:spacing w:after="0"/>
        <w:rPr>
          <w:rFonts w:ascii="Arial" w:hAnsi="Arial" w:cs="Arial"/>
          <w:b/>
          <w:sz w:val="24"/>
          <w:szCs w:val="24"/>
        </w:rPr>
      </w:pPr>
    </w:p>
    <w:p w:rsidR="00991FED" w:rsidRDefault="00991FED" w:rsidP="006D7441">
      <w:pPr>
        <w:spacing w:after="0"/>
        <w:rPr>
          <w:rFonts w:ascii="Arial" w:hAnsi="Arial" w:cs="Arial"/>
          <w:b/>
          <w:sz w:val="24"/>
          <w:szCs w:val="24"/>
        </w:rPr>
      </w:pPr>
    </w:p>
    <w:p w:rsidR="00991FED" w:rsidRDefault="00991FED" w:rsidP="00F1690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INFORMATION COLLECTION FORM</w:t>
      </w:r>
    </w:p>
    <w:p w:rsidR="00991FED" w:rsidRDefault="00991FED" w:rsidP="00F1690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(The guide to use the format)</w:t>
      </w:r>
    </w:p>
    <w:p w:rsidR="00991FED" w:rsidRDefault="00991FED" w:rsidP="00F16907">
      <w:pPr>
        <w:spacing w:after="0"/>
        <w:rPr>
          <w:rFonts w:ascii="Arial" w:hAnsi="Arial" w:cs="Arial"/>
          <w:b/>
          <w:sz w:val="24"/>
          <w:szCs w:val="24"/>
        </w:rPr>
      </w:pPr>
    </w:p>
    <w:p w:rsidR="00991FED" w:rsidRDefault="00991FED" w:rsidP="00F1690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 w:rsidRPr="00F16907">
        <w:rPr>
          <w:rFonts w:ascii="Arial" w:hAnsi="Arial" w:cs="Arial"/>
          <w:b/>
          <w:sz w:val="24"/>
          <w:szCs w:val="24"/>
        </w:rPr>
        <w:t xml:space="preserve">To collate information for </w:t>
      </w:r>
      <w:r>
        <w:rPr>
          <w:rFonts w:ascii="Arial" w:hAnsi="Arial" w:cs="Arial"/>
          <w:b/>
          <w:sz w:val="24"/>
          <w:szCs w:val="24"/>
        </w:rPr>
        <w:t>‘</w:t>
      </w:r>
      <w:r w:rsidRPr="00F16907">
        <w:rPr>
          <w:rFonts w:ascii="Arial" w:hAnsi="Arial" w:cs="Arial"/>
          <w:b/>
          <w:sz w:val="24"/>
          <w:szCs w:val="24"/>
        </w:rPr>
        <w:t>Patient Contacts</w:t>
      </w:r>
      <w:r>
        <w:rPr>
          <w:rFonts w:ascii="Arial" w:hAnsi="Arial" w:cs="Arial"/>
          <w:b/>
          <w:sz w:val="24"/>
          <w:szCs w:val="24"/>
        </w:rPr>
        <w:t xml:space="preserve">’ </w:t>
      </w:r>
      <w:r w:rsidRPr="00F16907">
        <w:rPr>
          <w:rFonts w:ascii="Arial" w:hAnsi="Arial" w:cs="Arial"/>
          <w:b/>
          <w:sz w:val="24"/>
          <w:szCs w:val="24"/>
        </w:rPr>
        <w:t>List</w:t>
      </w:r>
    </w:p>
    <w:p w:rsidR="00991FED" w:rsidRDefault="00991FED" w:rsidP="00F16907">
      <w:pPr>
        <w:spacing w:after="0"/>
        <w:ind w:left="360"/>
        <w:rPr>
          <w:rFonts w:ascii="Arial" w:hAnsi="Arial" w:cs="Arial"/>
          <w:b/>
          <w:sz w:val="24"/>
          <w:szCs w:val="24"/>
        </w:rPr>
      </w:pPr>
    </w:p>
    <w:p w:rsidR="00991FED" w:rsidRDefault="00991FED" w:rsidP="00F16907">
      <w:pPr>
        <w:spacing w:after="0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F16907">
        <w:rPr>
          <w:rFonts w:ascii="Arial" w:hAnsi="Arial" w:cs="Arial"/>
          <w:b/>
          <w:sz w:val="24"/>
          <w:szCs w:val="24"/>
          <w:u w:val="single"/>
        </w:rPr>
        <w:t>Information – source:</w:t>
      </w:r>
    </w:p>
    <w:p w:rsidR="00991FED" w:rsidRDefault="00991FED" w:rsidP="00F16907">
      <w:pPr>
        <w:spacing w:after="0"/>
        <w:ind w:left="360"/>
        <w:rPr>
          <w:rFonts w:ascii="Arial" w:hAnsi="Arial" w:cs="Arial"/>
          <w:b/>
          <w:sz w:val="24"/>
          <w:szCs w:val="24"/>
          <w:u w:val="single"/>
        </w:rPr>
      </w:pPr>
    </w:p>
    <w:p w:rsidR="00991FED" w:rsidRDefault="00991FED" w:rsidP="00F1690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F70C18">
        <w:rPr>
          <w:rFonts w:ascii="Arial" w:hAnsi="Arial" w:cs="Arial"/>
          <w:sz w:val="24"/>
          <w:szCs w:val="24"/>
        </w:rPr>
        <w:t xml:space="preserve">SAP system – ward / bed location for affected patients printouts (Direct contact- those patients </w:t>
      </w:r>
      <w:r>
        <w:rPr>
          <w:rFonts w:ascii="Arial" w:hAnsi="Arial" w:cs="Arial"/>
          <w:sz w:val="24"/>
          <w:szCs w:val="24"/>
        </w:rPr>
        <w:t xml:space="preserve">within the same cubicle of ‘patient index’; indirect contact – those patients </w:t>
      </w:r>
      <w:r w:rsidRPr="00F70C18">
        <w:rPr>
          <w:rFonts w:ascii="Arial" w:hAnsi="Arial" w:cs="Arial"/>
          <w:sz w:val="24"/>
          <w:szCs w:val="24"/>
        </w:rPr>
        <w:t xml:space="preserve">in adjacent </w:t>
      </w:r>
      <w:r>
        <w:rPr>
          <w:rFonts w:ascii="Arial" w:hAnsi="Arial" w:cs="Arial"/>
          <w:sz w:val="24"/>
          <w:szCs w:val="24"/>
        </w:rPr>
        <w:t>cubicles with low wall divider in ward 1)</w:t>
      </w:r>
    </w:p>
    <w:p w:rsidR="00991FED" w:rsidRDefault="00991FED" w:rsidP="00F9604C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</w:p>
    <w:p w:rsidR="00991FED" w:rsidRDefault="00991FED" w:rsidP="00F1690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Other Locations/Department involved (from case notes &amp; interview)</w:t>
      </w:r>
    </w:p>
    <w:p w:rsidR="00991FED" w:rsidRDefault="00991FED" w:rsidP="00F70C18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-e.g. x-ray/lab Dept, Acupuncture Clinic, Pharmacy, PT Gymn etc</w:t>
      </w:r>
    </w:p>
    <w:p w:rsidR="00991FED" w:rsidRDefault="00991FED" w:rsidP="00F70C18">
      <w:pPr>
        <w:spacing w:after="0"/>
        <w:rPr>
          <w:rFonts w:ascii="Arial" w:hAnsi="Arial" w:cs="Arial"/>
          <w:sz w:val="24"/>
          <w:szCs w:val="24"/>
        </w:rPr>
      </w:pPr>
    </w:p>
    <w:p w:rsidR="00991FED" w:rsidRDefault="00991FED" w:rsidP="005E705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 w:rsidRPr="005E7055">
        <w:rPr>
          <w:rFonts w:ascii="Arial" w:hAnsi="Arial" w:cs="Arial"/>
          <w:b/>
          <w:sz w:val="24"/>
          <w:szCs w:val="24"/>
        </w:rPr>
        <w:t>To collate information for ‘Healthcare Worker Contacts’ List</w:t>
      </w:r>
    </w:p>
    <w:p w:rsidR="00991FED" w:rsidRDefault="00991FED" w:rsidP="005E7055">
      <w:pPr>
        <w:spacing w:after="0"/>
        <w:rPr>
          <w:rFonts w:ascii="Arial" w:hAnsi="Arial" w:cs="Arial"/>
          <w:b/>
          <w:sz w:val="24"/>
          <w:szCs w:val="24"/>
        </w:rPr>
      </w:pPr>
    </w:p>
    <w:p w:rsidR="00991FED" w:rsidRDefault="00991FED" w:rsidP="005E7055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5E7055">
        <w:rPr>
          <w:rFonts w:ascii="Arial" w:hAnsi="Arial" w:cs="Arial"/>
          <w:b/>
          <w:sz w:val="24"/>
          <w:szCs w:val="24"/>
          <w:u w:val="single"/>
        </w:rPr>
        <w:t>Information – source:</w:t>
      </w:r>
    </w:p>
    <w:p w:rsidR="00991FED" w:rsidRDefault="00991FED" w:rsidP="005E7055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991FED" w:rsidRDefault="00991FED" w:rsidP="005E705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5E7055">
        <w:rPr>
          <w:rFonts w:ascii="Arial" w:hAnsi="Arial" w:cs="Arial"/>
          <w:sz w:val="24"/>
          <w:szCs w:val="24"/>
        </w:rPr>
        <w:t>Ward</w:t>
      </w:r>
      <w:r>
        <w:rPr>
          <w:rFonts w:ascii="Arial" w:hAnsi="Arial" w:cs="Arial"/>
          <w:sz w:val="24"/>
          <w:szCs w:val="24"/>
        </w:rPr>
        <w:t xml:space="preserve"> nursing staff roster</w:t>
      </w:r>
    </w:p>
    <w:p w:rsidR="00991FED" w:rsidRDefault="00991FED" w:rsidP="00F9604C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991FED" w:rsidRDefault="00991FED" w:rsidP="005E705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Ward nursing staff assignment book</w:t>
      </w:r>
    </w:p>
    <w:p w:rsidR="00991FED" w:rsidRPr="00F9604C" w:rsidRDefault="00991FED" w:rsidP="00F9604C">
      <w:pPr>
        <w:spacing w:after="0"/>
        <w:rPr>
          <w:rFonts w:ascii="Arial" w:hAnsi="Arial" w:cs="Arial"/>
          <w:sz w:val="24"/>
          <w:szCs w:val="24"/>
        </w:rPr>
      </w:pPr>
    </w:p>
    <w:p w:rsidR="00991FED" w:rsidRDefault="00991FED" w:rsidP="005E705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Doctor call roster</w:t>
      </w:r>
    </w:p>
    <w:p w:rsidR="00991FED" w:rsidRPr="00F9604C" w:rsidRDefault="00991FED" w:rsidP="00F9604C">
      <w:pPr>
        <w:spacing w:after="0"/>
        <w:rPr>
          <w:rFonts w:ascii="Arial" w:hAnsi="Arial" w:cs="Arial"/>
          <w:sz w:val="24"/>
          <w:szCs w:val="24"/>
        </w:rPr>
      </w:pPr>
    </w:p>
    <w:p w:rsidR="00991FED" w:rsidRDefault="00991FED" w:rsidP="005E705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Staff duty rosters of other locations/departments involved – e.g. X-Ray/Lab Dept,</w:t>
      </w:r>
    </w:p>
    <w:p w:rsidR="00991FED" w:rsidRDefault="00991FED" w:rsidP="00F9604C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Acupuncture Clinic, Pharmacy, PT dept, Housekeeping dept , Maintenance dept, Admin dept, P&amp;S dept.</w:t>
      </w:r>
    </w:p>
    <w:p w:rsidR="00991FED" w:rsidRPr="00F9604C" w:rsidRDefault="00991FED" w:rsidP="00F9604C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991FED" w:rsidRDefault="00991FED" w:rsidP="005E705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HR dept for staff particular details of HCWs involved.</w:t>
      </w:r>
    </w:p>
    <w:p w:rsidR="00991FED" w:rsidRDefault="00991FED" w:rsidP="005E7055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991FED" w:rsidRDefault="00991FED" w:rsidP="00F9604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 w:rsidRPr="005E7055">
        <w:rPr>
          <w:rFonts w:ascii="Arial" w:hAnsi="Arial" w:cs="Arial"/>
          <w:b/>
          <w:sz w:val="24"/>
          <w:szCs w:val="24"/>
        </w:rPr>
        <w:t>To collate information for ‘Visitor contacts’ List</w:t>
      </w:r>
    </w:p>
    <w:p w:rsidR="00991FED" w:rsidRDefault="00991FED" w:rsidP="00F9604C">
      <w:pPr>
        <w:spacing w:after="0"/>
        <w:rPr>
          <w:rFonts w:ascii="Arial" w:hAnsi="Arial" w:cs="Arial"/>
          <w:b/>
          <w:sz w:val="24"/>
          <w:szCs w:val="24"/>
        </w:rPr>
      </w:pPr>
    </w:p>
    <w:p w:rsidR="00991FED" w:rsidRDefault="00991FED" w:rsidP="00F9604C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Information – sources</w:t>
      </w:r>
    </w:p>
    <w:p w:rsidR="00991FED" w:rsidRDefault="00991FED" w:rsidP="00F9604C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991FED" w:rsidRDefault="00991FED" w:rsidP="00F9604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F9604C">
        <w:rPr>
          <w:rFonts w:ascii="Arial" w:hAnsi="Arial" w:cs="Arial"/>
          <w:sz w:val="24"/>
          <w:szCs w:val="24"/>
        </w:rPr>
        <w:t>Visitor List from Triage</w:t>
      </w:r>
    </w:p>
    <w:p w:rsidR="00991FED" w:rsidRDefault="00991FED" w:rsidP="00F9604C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991FED" w:rsidRDefault="00991FED" w:rsidP="00F9604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Patient’s case notes.</w:t>
      </w:r>
    </w:p>
    <w:p w:rsidR="00991FED" w:rsidRPr="00F9604C" w:rsidRDefault="00991FED" w:rsidP="00F9604C">
      <w:pPr>
        <w:spacing w:after="0"/>
        <w:rPr>
          <w:rFonts w:ascii="Arial" w:hAnsi="Arial" w:cs="Arial"/>
          <w:sz w:val="24"/>
          <w:szCs w:val="24"/>
        </w:rPr>
      </w:pPr>
    </w:p>
    <w:p w:rsidR="00991FED" w:rsidRPr="00F9604C" w:rsidRDefault="00991FED" w:rsidP="00F9604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Interview of patient index case.</w:t>
      </w:r>
    </w:p>
    <w:p w:rsidR="00991FED" w:rsidRPr="005E7055" w:rsidRDefault="00991FED" w:rsidP="00F70C18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</w:p>
    <w:sectPr w:rsidR="00991FED" w:rsidRPr="005E7055" w:rsidSect="006D7441">
      <w:pgSz w:w="12240" w:h="15840"/>
      <w:pgMar w:top="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227BD"/>
    <w:multiLevelType w:val="hybridMultilevel"/>
    <w:tmpl w:val="0F38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154D39"/>
    <w:multiLevelType w:val="hybridMultilevel"/>
    <w:tmpl w:val="9F66BE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5BF54FA"/>
    <w:multiLevelType w:val="hybridMultilevel"/>
    <w:tmpl w:val="99446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354CA6"/>
    <w:multiLevelType w:val="hybridMultilevel"/>
    <w:tmpl w:val="72F21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2892"/>
    <w:rsid w:val="00186751"/>
    <w:rsid w:val="001A78D5"/>
    <w:rsid w:val="001D775D"/>
    <w:rsid w:val="00263AB2"/>
    <w:rsid w:val="00300945"/>
    <w:rsid w:val="00403BF5"/>
    <w:rsid w:val="00417486"/>
    <w:rsid w:val="004348EF"/>
    <w:rsid w:val="00472AC1"/>
    <w:rsid w:val="00547F2C"/>
    <w:rsid w:val="00563182"/>
    <w:rsid w:val="005E7055"/>
    <w:rsid w:val="006D7441"/>
    <w:rsid w:val="00793E47"/>
    <w:rsid w:val="007A475E"/>
    <w:rsid w:val="007D5EEF"/>
    <w:rsid w:val="008305FE"/>
    <w:rsid w:val="00872892"/>
    <w:rsid w:val="00991FED"/>
    <w:rsid w:val="009922E6"/>
    <w:rsid w:val="00C826E2"/>
    <w:rsid w:val="00F16907"/>
    <w:rsid w:val="00F2521C"/>
    <w:rsid w:val="00F40439"/>
    <w:rsid w:val="00F70C18"/>
    <w:rsid w:val="00F96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21C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72892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F169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2</Pages>
  <Words>293</Words>
  <Characters>1676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Collection Form</dc:title>
  <dc:subject/>
  <dc:creator>user</dc:creator>
  <cp:keywords/>
  <dc:description/>
  <cp:lastModifiedBy>kimmoi_quah</cp:lastModifiedBy>
  <cp:revision>5</cp:revision>
  <dcterms:created xsi:type="dcterms:W3CDTF">2011-04-06T23:01:00Z</dcterms:created>
  <dcterms:modified xsi:type="dcterms:W3CDTF">2011-07-27T23:46:00Z</dcterms:modified>
</cp:coreProperties>
</file>